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643"/>
        <w:tblW w:w="0" w:type="auto"/>
        <w:tblLook w:val="04A0" w:firstRow="1" w:lastRow="0" w:firstColumn="1" w:lastColumn="0" w:noHBand="0" w:noVBand="1"/>
      </w:tblPr>
      <w:tblGrid>
        <w:gridCol w:w="1555"/>
        <w:gridCol w:w="8895"/>
      </w:tblGrid>
      <w:tr w:rsidR="00CC0842" w14:paraId="26DFD7AF" w14:textId="77777777" w:rsidTr="00CC0842">
        <w:tc>
          <w:tcPr>
            <w:tcW w:w="1555" w:type="dxa"/>
          </w:tcPr>
          <w:p w14:paraId="14D32900" w14:textId="2CD9416E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What</w:t>
            </w:r>
          </w:p>
        </w:tc>
        <w:tc>
          <w:tcPr>
            <w:tcW w:w="8895" w:type="dxa"/>
          </w:tcPr>
          <w:p w14:paraId="03D8952F" w14:textId="4D24FE46" w:rsidR="00CC0842" w:rsidRDefault="00CC0842" w:rsidP="00CC0842">
            <w:r>
              <w:t>To outline the Banned Items and Practices from Operations and sites.</w:t>
            </w:r>
          </w:p>
        </w:tc>
      </w:tr>
      <w:tr w:rsidR="00CC0842" w14:paraId="021CDC11" w14:textId="77777777" w:rsidTr="00CC0842">
        <w:tc>
          <w:tcPr>
            <w:tcW w:w="1555" w:type="dxa"/>
          </w:tcPr>
          <w:p w14:paraId="74622379" w14:textId="083CEF49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When</w:t>
            </w:r>
          </w:p>
        </w:tc>
        <w:tc>
          <w:tcPr>
            <w:tcW w:w="8895" w:type="dxa"/>
          </w:tcPr>
          <w:p w14:paraId="73F7BD0F" w14:textId="6E47A229" w:rsidR="00CC0842" w:rsidRDefault="00CC0842" w:rsidP="00CC0842">
            <w:r>
              <w:t>Operations on Oil and Gas Sites.</w:t>
            </w:r>
          </w:p>
        </w:tc>
      </w:tr>
      <w:tr w:rsidR="00CC0842" w14:paraId="50571DB1" w14:textId="77777777" w:rsidTr="00CC0842">
        <w:tc>
          <w:tcPr>
            <w:tcW w:w="1555" w:type="dxa"/>
          </w:tcPr>
          <w:p w14:paraId="28333625" w14:textId="1CE08F8F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Why</w:t>
            </w:r>
          </w:p>
        </w:tc>
        <w:tc>
          <w:tcPr>
            <w:tcW w:w="8895" w:type="dxa"/>
          </w:tcPr>
          <w:p w14:paraId="4FB0E53C" w14:textId="449DA173" w:rsidR="00CC0842" w:rsidRDefault="00CC0842" w:rsidP="00CC0842">
            <w:r>
              <w:t>An integrated Industry ban on identified risks which pose unacceptable risk to users and operations</w:t>
            </w:r>
          </w:p>
        </w:tc>
      </w:tr>
      <w:tr w:rsidR="00CC0842" w14:paraId="47BCC7C3" w14:textId="77777777" w:rsidTr="00CC0842">
        <w:tc>
          <w:tcPr>
            <w:tcW w:w="1555" w:type="dxa"/>
          </w:tcPr>
          <w:p w14:paraId="391AE28C" w14:textId="5C2A51D5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Who</w:t>
            </w:r>
          </w:p>
        </w:tc>
        <w:tc>
          <w:tcPr>
            <w:tcW w:w="8895" w:type="dxa"/>
          </w:tcPr>
          <w:p w14:paraId="5771E721" w14:textId="2BB11C76" w:rsidR="00CC0842" w:rsidRDefault="00CC0842" w:rsidP="00CC0842">
            <w:r>
              <w:t>All Personnel working on Australian Onshore Oil and Gas Sites.</w:t>
            </w:r>
          </w:p>
        </w:tc>
      </w:tr>
      <w:tr w:rsidR="00CC0842" w14:paraId="35CD3B91" w14:textId="77777777" w:rsidTr="00CC0842">
        <w:tc>
          <w:tcPr>
            <w:tcW w:w="1555" w:type="dxa"/>
          </w:tcPr>
          <w:p w14:paraId="30485776" w14:textId="48BF311B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How</w:t>
            </w:r>
          </w:p>
        </w:tc>
        <w:tc>
          <w:tcPr>
            <w:tcW w:w="8895" w:type="dxa"/>
          </w:tcPr>
          <w:p w14:paraId="6250189D" w14:textId="0136BB03" w:rsidR="00CC0842" w:rsidRDefault="00CC0842" w:rsidP="00CC0842">
            <w:r>
              <w:t xml:space="preserve">Ensure the following items are not taken to site or if found at site, </w:t>
            </w:r>
            <w:proofErr w:type="gramStart"/>
            <w:r>
              <w:t>reported</w:t>
            </w:r>
            <w:proofErr w:type="gramEnd"/>
            <w:r>
              <w:t xml:space="preserve"> and removed as soon as practicable. Banned practices should not be carried out.</w:t>
            </w:r>
          </w:p>
        </w:tc>
      </w:tr>
    </w:tbl>
    <w:tbl>
      <w:tblPr>
        <w:tblStyle w:val="TableGrid"/>
        <w:tblpPr w:leftFromText="180" w:rightFromText="180" w:vertAnchor="page" w:horzAnchor="page" w:tblpX="271" w:tblpY="5251"/>
        <w:tblW w:w="10485" w:type="dxa"/>
        <w:tblLayout w:type="fixed"/>
        <w:tblLook w:val="04A0" w:firstRow="1" w:lastRow="0" w:firstColumn="1" w:lastColumn="0" w:noHBand="0" w:noVBand="1"/>
      </w:tblPr>
      <w:tblGrid>
        <w:gridCol w:w="1248"/>
        <w:gridCol w:w="4134"/>
        <w:gridCol w:w="284"/>
        <w:gridCol w:w="4819"/>
      </w:tblGrid>
      <w:tr w:rsidR="00704714" w14:paraId="6E79744B" w14:textId="77777777" w:rsidTr="00704714">
        <w:trPr>
          <w:trHeight w:val="695"/>
        </w:trPr>
        <w:tc>
          <w:tcPr>
            <w:tcW w:w="12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B46165" w14:textId="77777777" w:rsidR="00704714" w:rsidRDefault="00704714" w:rsidP="00704714">
            <w:pPr>
              <w:pStyle w:val="BodyBold"/>
              <w:jc w:val="right"/>
            </w:pPr>
          </w:p>
          <w:p w14:paraId="6409407F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51FC3C0D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3E6C2A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margin-left:22.35pt;margin-top:11.7pt;width:148.5pt;height:77.25pt;z-index:251658240;mso-position-horizontal-relative:text;mso-position-vertical-relative:text" wrapcoords="-109 0 -109 21390 21600 21390 21600 0 -109 0">
                  <v:imagedata r:id="rId8" o:title=""/>
                  <w10:wrap type="tight"/>
                </v:shape>
                <o:OLEObject Type="Embed" ProgID="PBrush" ShapeID="_x0000_s1042" DrawAspect="Content" ObjectID="_1652597963" r:id="rId9"/>
              </w:object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9” Angle Grinder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498987C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7D1EBE1C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F703C0C" w14:textId="77777777" w:rsidR="00704714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noProof/>
                <w:color w:val="404040" w:themeColor="text1" w:themeTint="BF"/>
                <w:lang w:val="en-AU" w:eastAsia="en-AU"/>
              </w:rPr>
              <w:drawing>
                <wp:anchor distT="0" distB="0" distL="114300" distR="114300" simplePos="0" relativeHeight="251662336" behindDoc="1" locked="0" layoutInCell="1" allowOverlap="1" wp14:anchorId="48155B85" wp14:editId="7664E012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168275</wp:posOffset>
                  </wp:positionV>
                  <wp:extent cx="1695450" cy="946785"/>
                  <wp:effectExtent l="0" t="0" r="0" b="5715"/>
                  <wp:wrapTight wrapText="bothSides">
                    <wp:wrapPolygon edited="0">
                      <wp:start x="0" y="0"/>
                      <wp:lineTo x="0" y="21296"/>
                      <wp:lineTo x="21357" y="21296"/>
                      <wp:lineTo x="21357" y="0"/>
                      <wp:lineTo x="0" y="0"/>
                    </wp:wrapPolygon>
                  </wp:wrapTight>
                  <wp:docPr id="7" name="Picture 7" descr="https://tse4.mm.bing.net/th?id=OIP.tVq3HSQ_6O454zYZycP86AHaEJ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s://tse4.mm.bing.net/th?id=OIP.tVq3HSQ_6O454zYZycP86AHaEJ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94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Home-made &amp; Non-engineered Tools</w:t>
            </w:r>
          </w:p>
          <w:p w14:paraId="2FBC6636" w14:textId="77777777" w:rsidR="00704714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69A9F4E4" w14:textId="77777777" w:rsidR="00704714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3824AF69" w14:textId="77777777" w:rsidR="00704714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726A2E27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704714" w14:paraId="4018D7D4" w14:textId="77777777" w:rsidTr="00704714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6F5144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D6674" w14:textId="77777777" w:rsidR="00704714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569557F6">
                <v:shape id="_x0000_s1040" type="#_x0000_t75" style="position:absolute;margin-left:162.6pt;margin-top:13.4pt;width:83.15pt;height:55.45pt;z-index:251658240;mso-position-horizontal-relative:text;mso-position-vertical-relative:text" wrapcoords="-136 0 -136 21396 21600 21396 21600 0 -136 0">
                  <v:imagedata r:id="rId11" o:title=""/>
                  <w10:wrap type="tight"/>
                </v:shape>
                <o:OLEObject Type="Embed" ProgID="PBrush" ShapeID="_x0000_s1040" DrawAspect="Content" ObjectID="_1652597964" r:id="rId12"/>
              </w:object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3A5C5727">
                <v:shape id="_x0000_s1043" type="#_x0000_t75" style="position:absolute;margin-left:293.1pt;margin-top:17.5pt;width:69.75pt;height:52.85pt;z-index:251658240;mso-position-horizontal-relative:text;mso-position-vertical-relative:text" wrapcoords="-159 0 -159 21390 21600 21390 21600 0 -159 0">
                  <v:imagedata r:id="rId13" o:title=""/>
                  <w10:wrap type="tight"/>
                </v:shape>
                <o:OLEObject Type="Embed" ProgID="PBrush" ShapeID="_x0000_s1043" DrawAspect="Content" ObjectID="_1652597965" r:id="rId14"/>
              </w:object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03884465">
                <v:shape id="_x0000_s1041" type="#_x0000_t75" style="position:absolute;margin-left:28.35pt;margin-top:13.85pt;width:86.9pt;height:56.5pt;z-index:251658240;mso-position-horizontal-relative:text;mso-position-vertical-relative:text" wrapcoords="-151 0 -151 21368 21600 21368 21600 0 -151 0">
                  <v:imagedata r:id="rId15" o:title=""/>
                  <w10:wrap type="tight"/>
                </v:shape>
                <o:OLEObject Type="Embed" ProgID="PBrush" ShapeID="_x0000_s1041" DrawAspect="Content" ObjectID="_1652597966" r:id="rId16"/>
              </w:object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Minsup clips, R-clips, Diaper Pins &amp; any other type of safety pins that can fail to open</w:t>
            </w:r>
          </w:p>
          <w:p w14:paraId="34A07EA8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0C27B918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6AF47AD3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704714" w14:paraId="38005BDD" w14:textId="77777777" w:rsidTr="00704714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1CBE81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2DC51037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1DB48646">
                <v:shape id="_x0000_s1044" type="#_x0000_t75" style="position:absolute;margin-left:85.25pt;margin-top:2.3pt;width:63.6pt;height:69.35pt;z-index:251658240;mso-position-horizontal-relative:text;mso-position-vertical-relative:text" wrapcoords="-216 0 -216 21402 21600 21402 21600 0 -216 0">
                  <v:imagedata r:id="rId17" o:title=""/>
                  <w10:wrap type="tight"/>
                </v:shape>
                <o:OLEObject Type="Embed" ProgID="PBrush" ShapeID="_x0000_s1044" DrawAspect="Content" ObjectID="_1652597967" r:id="rId18"/>
              </w:object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Octopus Straps</w:t>
            </w:r>
          </w:p>
          <w:p w14:paraId="7C0BCE0A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6BEC6172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635084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B14CCC5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noProof/>
                <w:color w:val="404040" w:themeColor="text1" w:themeTint="BF"/>
                <w:lang w:val="en-AU" w:eastAsia="en-AU"/>
              </w:rPr>
              <w:drawing>
                <wp:anchor distT="0" distB="0" distL="114300" distR="114300" simplePos="0" relativeHeight="251665408" behindDoc="1" locked="0" layoutInCell="1" allowOverlap="1" wp14:anchorId="16F4FBD1" wp14:editId="4F6D3C58">
                  <wp:simplePos x="0" y="0"/>
                  <wp:positionH relativeFrom="column">
                    <wp:posOffset>1727110</wp:posOffset>
                  </wp:positionH>
                  <wp:positionV relativeFrom="paragraph">
                    <wp:posOffset>27305</wp:posOffset>
                  </wp:positionV>
                  <wp:extent cx="866775" cy="866775"/>
                  <wp:effectExtent l="0" t="0" r="9525" b="9525"/>
                  <wp:wrapTight wrapText="bothSides">
                    <wp:wrapPolygon edited="0">
                      <wp:start x="0" y="0"/>
                      <wp:lineTo x="0" y="21363"/>
                      <wp:lineTo x="21363" y="21363"/>
                      <wp:lineTo x="21363" y="0"/>
                      <wp:lineTo x="0" y="0"/>
                    </wp:wrapPolygon>
                  </wp:wrapTight>
                  <wp:docPr id="10" name="Picture 10" descr="https://tse3.mm.bing.net/th?id=OIP.6XO7LF8JOZRHJYD2Z1Ko0wHaHa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tse3.mm.bing.net/th?id=OIP.6XO7LF8JOZRHJYD2Z1Ko0wHaHa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Single-Action Load Binders</w:t>
            </w:r>
          </w:p>
        </w:tc>
      </w:tr>
      <w:tr w:rsidR="00704714" w14:paraId="0423BD86" w14:textId="77777777" w:rsidTr="00704714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D0ECE7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6A1D158F" w14:textId="77777777" w:rsidR="00704714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318FEC05">
                <v:shape id="_x0000_s1045" type="#_x0000_t75" style="position:absolute;margin-left:104.6pt;margin-top:4.3pt;width:74.25pt;height:84pt;z-index:251658240;mso-position-horizontal-relative:text;mso-position-vertical-relative:text" wrapcoords="-218 0 -218 21407 21600 21407 21600 0 -218 0">
                  <v:imagedata r:id="rId20" o:title=""/>
                  <w10:wrap type="tight"/>
                </v:shape>
                <o:OLEObject Type="Embed" ProgID="PBrush" ShapeID="_x0000_s1045" DrawAspect="Content" ObjectID="_1652597968" r:id="rId21"/>
              </w:object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For </w:t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  <w:u w:val="single"/>
              </w:rPr>
              <w:t>Lifting Operations</w:t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, all shackles must be certified 4-piece shackles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  Only stainless-steel split pins above head height</w:t>
            </w:r>
          </w:p>
          <w:p w14:paraId="78D0FF44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3-piece allowable for all other activities.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DDC3BA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AAA58F6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noProof/>
                <w:color w:val="404040" w:themeColor="text1" w:themeTint="BF"/>
                <w:lang w:eastAsia="en-AU"/>
              </w:rPr>
              <w:drawing>
                <wp:anchor distT="0" distB="0" distL="114300" distR="114300" simplePos="0" relativeHeight="251668480" behindDoc="1" locked="0" layoutInCell="1" allowOverlap="1" wp14:anchorId="2CB0D762" wp14:editId="17439528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205105</wp:posOffset>
                  </wp:positionV>
                  <wp:extent cx="876300" cy="876300"/>
                  <wp:effectExtent l="0" t="0" r="0" b="0"/>
                  <wp:wrapTight wrapText="bothSides">
                    <wp:wrapPolygon edited="0">
                      <wp:start x="0" y="0"/>
                      <wp:lineTo x="0" y="21130"/>
                      <wp:lineTo x="21130" y="21130"/>
                      <wp:lineTo x="21130" y="0"/>
                      <wp:lineTo x="0" y="0"/>
                    </wp:wrapPolygon>
                  </wp:wrapTight>
                  <wp:docPr id="9" name="Picture 9" descr="https://tse2.mm.bing.net/th?id=OIP.KnvB3nqe7eKrpJYor5JzZQHaHa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tse2.mm.bing.net/th?id=OIP.KnvB3nqe7eKrpJYor5JzZQHaHa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noProof/>
                <w:color w:val="404040" w:themeColor="text1" w:themeTint="BF"/>
                <w:lang w:val="en-AU" w:eastAsia="en-AU"/>
              </w:rPr>
              <w:drawing>
                <wp:anchor distT="0" distB="0" distL="114300" distR="114300" simplePos="0" relativeHeight="251667456" behindDoc="1" locked="0" layoutInCell="1" allowOverlap="1" wp14:anchorId="16BDEF1C" wp14:editId="0F8AB4E8">
                  <wp:simplePos x="0" y="0"/>
                  <wp:positionH relativeFrom="column">
                    <wp:posOffset>1721485</wp:posOffset>
                  </wp:positionH>
                  <wp:positionV relativeFrom="paragraph">
                    <wp:posOffset>167005</wp:posOffset>
                  </wp:positionV>
                  <wp:extent cx="914400" cy="914400"/>
                  <wp:effectExtent l="0" t="0" r="0" b="0"/>
                  <wp:wrapTight wrapText="bothSides">
                    <wp:wrapPolygon edited="0">
                      <wp:start x="0" y="0"/>
                      <wp:lineTo x="0" y="21150"/>
                      <wp:lineTo x="21150" y="21150"/>
                      <wp:lineTo x="21150" y="0"/>
                      <wp:lineTo x="0" y="0"/>
                    </wp:wrapPolygon>
                  </wp:wrapTight>
                  <wp:docPr id="8" name="Picture 8" descr="https://tse1.mm.bing.net/th?id=OIP.RHW6P55J30FK-cOWV0U_2wHaHa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s://tse1.mm.bing.net/th?id=OIP.RHW6P55J30FK-cOWV0U_2wHaHa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Non-Auto Retracting Blades</w:t>
            </w:r>
          </w:p>
        </w:tc>
      </w:tr>
      <w:tr w:rsidR="00704714" w14:paraId="265FE65E" w14:textId="77777777" w:rsidTr="00704714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2A5D39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73F9A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B5ED2AA" w14:textId="6D2E71EE" w:rsidR="00114D5A" w:rsidRDefault="00CC0842" w:rsidP="00CC0842">
      <w:pPr>
        <w:pStyle w:val="Body"/>
        <w:tabs>
          <w:tab w:val="left" w:pos="1875"/>
          <w:tab w:val="left" w:pos="2415"/>
        </w:tabs>
      </w:pPr>
      <w:r>
        <w:tab/>
      </w:r>
      <w:r>
        <w:tab/>
      </w:r>
    </w:p>
    <w:p w14:paraId="576F0C89" w14:textId="5A40C613" w:rsidR="001122DF" w:rsidRPr="001122DF" w:rsidRDefault="001122DF" w:rsidP="001122DF"/>
    <w:p w14:paraId="01FBACBC" w14:textId="2F1E5601" w:rsidR="001122DF" w:rsidRPr="001122DF" w:rsidRDefault="001122DF" w:rsidP="001122DF"/>
    <w:sectPr w:rsidR="001122DF" w:rsidRPr="001122DF" w:rsidSect="00D82543">
      <w:headerReference w:type="default" r:id="rId24"/>
      <w:footerReference w:type="default" r:id="rId25"/>
      <w:headerReference w:type="first" r:id="rId26"/>
      <w:pgSz w:w="11900" w:h="16840"/>
      <w:pgMar w:top="720" w:right="720" w:bottom="720" w:left="720" w:header="709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A34CE" w14:textId="77777777" w:rsidR="00D26B49" w:rsidRDefault="00D26B49" w:rsidP="000E736D">
      <w:r>
        <w:separator/>
      </w:r>
    </w:p>
    <w:p w14:paraId="35E86A2D" w14:textId="77777777" w:rsidR="00D26B49" w:rsidRDefault="00D26B49"/>
  </w:endnote>
  <w:endnote w:type="continuationSeparator" w:id="0">
    <w:p w14:paraId="55D37F66" w14:textId="77777777" w:rsidR="00D26B49" w:rsidRDefault="00D26B49" w:rsidP="000E736D">
      <w:r>
        <w:continuationSeparator/>
      </w:r>
    </w:p>
    <w:p w14:paraId="2DCB4A51" w14:textId="77777777" w:rsidR="00D26B49" w:rsidRDefault="00D26B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ker">
    <w:altName w:val="Californian FB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 Bold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Medium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GothamLight">
    <w:altName w:val="Times New Roman"/>
    <w:charset w:val="00"/>
    <w:family w:val="auto"/>
    <w:pitch w:val="variable"/>
    <w:sig w:usb0="00000001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page" w:horzAnchor="page" w:tblpX="1373" w:tblpY="15473"/>
      <w:tblW w:w="9747" w:type="dxa"/>
      <w:tblLayout w:type="fixed"/>
      <w:tblLook w:val="04A0" w:firstRow="1" w:lastRow="0" w:firstColumn="1" w:lastColumn="0" w:noHBand="0" w:noVBand="1"/>
    </w:tblPr>
    <w:tblGrid>
      <w:gridCol w:w="3227"/>
      <w:gridCol w:w="2173"/>
      <w:gridCol w:w="2173"/>
      <w:gridCol w:w="2174"/>
    </w:tblGrid>
    <w:tr w:rsidR="00D9347B" w14:paraId="5632AA67" w14:textId="77777777" w:rsidTr="00190AD4">
      <w:trPr>
        <w:trHeight w:val="284"/>
      </w:trPr>
      <w:tc>
        <w:tcPr>
          <w:tcW w:w="32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D3990DA" w14:textId="57F52351" w:rsidR="00D9347B" w:rsidRDefault="00D82543" w:rsidP="001D6E33">
          <w:pPr>
            <w:pStyle w:val="Footer"/>
          </w:pPr>
          <w:r>
            <w:rPr>
              <w:noProof/>
              <w:lang w:val="en-AU" w:eastAsia="en-AU"/>
            </w:rPr>
            <w:drawing>
              <wp:anchor distT="0" distB="0" distL="114300" distR="114300" simplePos="0" relativeHeight="251671552" behindDoc="0" locked="0" layoutInCell="1" allowOverlap="1" wp14:anchorId="7258C618" wp14:editId="7E229C39">
                <wp:simplePos x="0" y="0"/>
                <wp:positionH relativeFrom="column">
                  <wp:posOffset>-37621</wp:posOffset>
                </wp:positionH>
                <wp:positionV relativeFrom="paragraph">
                  <wp:posOffset>20172</wp:posOffset>
                </wp:positionV>
                <wp:extent cx="1781175" cy="539750"/>
                <wp:effectExtent l="0" t="0" r="9525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uracan logo rounded corners copy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73" w:type="dxa"/>
          <w:tcBorders>
            <w:top w:val="nil"/>
            <w:left w:val="nil"/>
            <w:bottom w:val="nil"/>
            <w:right w:val="nil"/>
          </w:tcBorders>
        </w:tcPr>
        <w:p w14:paraId="0476EC91" w14:textId="77777777" w:rsidR="00D9347B" w:rsidRPr="00A670D2" w:rsidRDefault="00D9347B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A670D2">
            <w:rPr>
              <w:rFonts w:cs="Arial"/>
              <w:color w:val="272727"/>
              <w:szCs w:val="12"/>
            </w:rPr>
            <w:t>Previous Review Date</w:t>
          </w:r>
        </w:p>
        <w:p w14:paraId="615E2355" w14:textId="362AB20F" w:rsidR="00D9347B" w:rsidRPr="00A670D2" w:rsidRDefault="001122DF" w:rsidP="00690452">
          <w:pPr>
            <w:pStyle w:val="Footer"/>
            <w:rPr>
              <w:rFonts w:cs="Arial"/>
              <w:color w:val="272727"/>
              <w:szCs w:val="12"/>
            </w:rPr>
          </w:pPr>
          <w:r>
            <w:rPr>
              <w:rFonts w:cs="Arial"/>
              <w:color w:val="272727"/>
              <w:szCs w:val="12"/>
            </w:rPr>
            <w:t>05/20</w:t>
          </w:r>
        </w:p>
      </w:tc>
      <w:tc>
        <w:tcPr>
          <w:tcW w:w="2173" w:type="dxa"/>
          <w:tcBorders>
            <w:top w:val="nil"/>
            <w:left w:val="nil"/>
            <w:bottom w:val="nil"/>
            <w:right w:val="nil"/>
          </w:tcBorders>
        </w:tcPr>
        <w:p w14:paraId="737E579B" w14:textId="77777777" w:rsidR="00D9347B" w:rsidRPr="00A670D2" w:rsidRDefault="00D9347B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A670D2">
            <w:rPr>
              <w:rFonts w:cs="Arial"/>
              <w:color w:val="272727"/>
              <w:szCs w:val="12"/>
            </w:rPr>
            <w:t>Next Review Date</w:t>
          </w:r>
        </w:p>
        <w:p w14:paraId="50F3CC72" w14:textId="11402B6C" w:rsidR="00D9347B" w:rsidRPr="00A670D2" w:rsidRDefault="000C4CD5" w:rsidP="00690452">
          <w:pPr>
            <w:pStyle w:val="Footer"/>
            <w:rPr>
              <w:rFonts w:cs="Arial"/>
              <w:color w:val="272727"/>
              <w:szCs w:val="12"/>
            </w:rPr>
          </w:pPr>
          <w:r>
            <w:rPr>
              <w:rFonts w:cs="Arial"/>
              <w:color w:val="272727"/>
              <w:szCs w:val="12"/>
            </w:rPr>
            <w:t>0</w:t>
          </w:r>
          <w:r w:rsidR="001122DF">
            <w:rPr>
              <w:rFonts w:cs="Arial"/>
              <w:color w:val="272727"/>
              <w:szCs w:val="12"/>
            </w:rPr>
            <w:t>5</w:t>
          </w:r>
          <w:r>
            <w:rPr>
              <w:rFonts w:cs="Arial"/>
              <w:color w:val="272727"/>
              <w:szCs w:val="12"/>
            </w:rPr>
            <w:t>/2</w:t>
          </w:r>
          <w:r w:rsidR="001122DF">
            <w:rPr>
              <w:rFonts w:cs="Arial"/>
              <w:color w:val="272727"/>
              <w:szCs w:val="12"/>
            </w:rPr>
            <w:t>2</w:t>
          </w:r>
        </w:p>
      </w:tc>
      <w:tc>
        <w:tcPr>
          <w:tcW w:w="2174" w:type="dxa"/>
          <w:tcBorders>
            <w:top w:val="nil"/>
            <w:left w:val="nil"/>
            <w:bottom w:val="nil"/>
            <w:right w:val="nil"/>
          </w:tcBorders>
        </w:tcPr>
        <w:p w14:paraId="33F70410" w14:textId="77777777" w:rsidR="00D9347B" w:rsidRPr="00A670D2" w:rsidRDefault="00D9347B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A670D2">
            <w:rPr>
              <w:rFonts w:cs="Arial"/>
              <w:color w:val="272727"/>
              <w:szCs w:val="12"/>
            </w:rPr>
            <w:t>Page Number</w:t>
          </w:r>
        </w:p>
        <w:p w14:paraId="26639AB4" w14:textId="77777777" w:rsidR="00D9347B" w:rsidRPr="00A670D2" w:rsidRDefault="0030227D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30227D">
            <w:rPr>
              <w:rStyle w:val="PageNumber"/>
            </w:rPr>
            <w:t xml:space="preserve">Page </w:t>
          </w:r>
          <w:r w:rsidRPr="0030227D">
            <w:rPr>
              <w:rStyle w:val="PageNumber"/>
              <w:b/>
              <w:bCs/>
            </w:rPr>
            <w:fldChar w:fldCharType="begin"/>
          </w:r>
          <w:r w:rsidRPr="0030227D">
            <w:rPr>
              <w:rStyle w:val="PageNumber"/>
              <w:b/>
              <w:bCs/>
            </w:rPr>
            <w:instrText xml:space="preserve"> PAGE  \* Arabic  \* MERGEFORMAT </w:instrText>
          </w:r>
          <w:r w:rsidRPr="0030227D">
            <w:rPr>
              <w:rStyle w:val="PageNumber"/>
              <w:b/>
              <w:bCs/>
            </w:rPr>
            <w:fldChar w:fldCharType="separate"/>
          </w:r>
          <w:r w:rsidR="00113562">
            <w:rPr>
              <w:rStyle w:val="PageNumber"/>
              <w:b/>
              <w:bCs/>
              <w:noProof/>
            </w:rPr>
            <w:t>1</w:t>
          </w:r>
          <w:r w:rsidRPr="0030227D">
            <w:rPr>
              <w:rStyle w:val="PageNumber"/>
              <w:b/>
              <w:bCs/>
            </w:rPr>
            <w:fldChar w:fldCharType="end"/>
          </w:r>
          <w:r w:rsidRPr="0030227D">
            <w:rPr>
              <w:rStyle w:val="PageNumber"/>
            </w:rPr>
            <w:t xml:space="preserve"> of </w:t>
          </w:r>
          <w:r w:rsidRPr="0030227D">
            <w:rPr>
              <w:rStyle w:val="PageNumber"/>
              <w:b/>
              <w:bCs/>
            </w:rPr>
            <w:fldChar w:fldCharType="begin"/>
          </w:r>
          <w:r w:rsidRPr="0030227D">
            <w:rPr>
              <w:rStyle w:val="PageNumber"/>
              <w:b/>
              <w:bCs/>
            </w:rPr>
            <w:instrText xml:space="preserve"> NUMPAGES  \* Arabic  \* MERGEFORMAT </w:instrText>
          </w:r>
          <w:r w:rsidRPr="0030227D">
            <w:rPr>
              <w:rStyle w:val="PageNumber"/>
              <w:b/>
              <w:bCs/>
            </w:rPr>
            <w:fldChar w:fldCharType="separate"/>
          </w:r>
          <w:r w:rsidR="00113562">
            <w:rPr>
              <w:rStyle w:val="PageNumber"/>
              <w:b/>
              <w:bCs/>
              <w:noProof/>
            </w:rPr>
            <w:t>1</w:t>
          </w:r>
          <w:r w:rsidRPr="0030227D">
            <w:rPr>
              <w:rStyle w:val="PageNumber"/>
              <w:b/>
              <w:bCs/>
            </w:rPr>
            <w:fldChar w:fldCharType="end"/>
          </w:r>
        </w:p>
      </w:tc>
    </w:tr>
    <w:tr w:rsidR="00D9347B" w14:paraId="7517C2A2" w14:textId="77777777" w:rsidTr="001D6E33">
      <w:trPr>
        <w:trHeight w:val="324"/>
      </w:trPr>
      <w:tc>
        <w:tcPr>
          <w:tcW w:w="3227" w:type="dxa"/>
          <w:vMerge/>
          <w:tcBorders>
            <w:top w:val="nil"/>
            <w:left w:val="nil"/>
            <w:bottom w:val="nil"/>
            <w:right w:val="nil"/>
          </w:tcBorders>
        </w:tcPr>
        <w:p w14:paraId="70C02867" w14:textId="77777777" w:rsidR="00D9347B" w:rsidRDefault="00D9347B" w:rsidP="001D6E33">
          <w:pPr>
            <w:pStyle w:val="Footer"/>
          </w:pPr>
        </w:p>
      </w:tc>
      <w:tc>
        <w:tcPr>
          <w:tcW w:w="6520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16DAE258" w14:textId="77777777" w:rsidR="00A670D2" w:rsidRDefault="00D9347B" w:rsidP="004D3750">
          <w:pPr>
            <w:pStyle w:val="Footer"/>
            <w:spacing w:after="0"/>
            <w:rPr>
              <w:rFonts w:cs="Arial"/>
              <w:szCs w:val="12"/>
            </w:rPr>
          </w:pPr>
          <w:r w:rsidRPr="00A670D2">
            <w:rPr>
              <w:rFonts w:cs="Arial"/>
              <w:szCs w:val="12"/>
            </w:rPr>
            <w:t xml:space="preserve">To verify this copy is current refer to </w:t>
          </w:r>
          <w:r w:rsidR="00A670D2">
            <w:rPr>
              <w:rFonts w:cs="Arial"/>
              <w:szCs w:val="12"/>
            </w:rPr>
            <w:t xml:space="preserve">Information Management System. </w:t>
          </w:r>
        </w:p>
        <w:p w14:paraId="662A053C" w14:textId="77777777" w:rsidR="00D9347B" w:rsidRPr="00A670D2" w:rsidRDefault="00D9347B" w:rsidP="004D3750">
          <w:pPr>
            <w:pStyle w:val="Footer"/>
            <w:spacing w:after="0"/>
            <w:rPr>
              <w:rFonts w:cs="Arial"/>
              <w:szCs w:val="12"/>
            </w:rPr>
          </w:pPr>
          <w:r w:rsidRPr="00A670D2">
            <w:rPr>
              <w:rFonts w:cs="Arial"/>
              <w:szCs w:val="12"/>
            </w:rPr>
            <w:t>Printed copies of this document are not controlled.</w:t>
          </w:r>
        </w:p>
      </w:tc>
    </w:tr>
  </w:tbl>
  <w:p w14:paraId="2B92BA03" w14:textId="77777777" w:rsidR="00B9203A" w:rsidRDefault="00003B30" w:rsidP="000F21FB">
    <w:pPr>
      <w:pStyle w:val="Footer"/>
      <w:tabs>
        <w:tab w:val="clear" w:pos="4320"/>
        <w:tab w:val="clear" w:pos="8640"/>
        <w:tab w:val="left" w:pos="2020"/>
      </w:tabs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E4F56E" wp14:editId="4EA84591">
              <wp:simplePos x="0" y="0"/>
              <wp:positionH relativeFrom="column">
                <wp:posOffset>-26670</wp:posOffset>
              </wp:positionH>
              <wp:positionV relativeFrom="page">
                <wp:posOffset>9721215</wp:posOffset>
              </wp:positionV>
              <wp:extent cx="6206400" cy="0"/>
              <wp:effectExtent l="0" t="0" r="2349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64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rgbClr val="A5A6A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4EC779" id="Straight Connector 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2.1pt,765.45pt" to="486.6pt,7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" strokecolor="#a5a6a5" strokeweight="1pt">
              <w10:wrap anchory="page"/>
            </v:line>
          </w:pict>
        </mc:Fallback>
      </mc:AlternateContent>
    </w:r>
  </w:p>
  <w:p w14:paraId="36F6D3FD" w14:textId="77777777" w:rsidR="000F21FB" w:rsidRDefault="000F21FB" w:rsidP="000F21FB">
    <w:pPr>
      <w:pStyle w:val="Footer"/>
      <w:tabs>
        <w:tab w:val="clear" w:pos="4320"/>
        <w:tab w:val="clear" w:pos="8640"/>
        <w:tab w:val="left" w:pos="20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8C94A" w14:textId="77777777" w:rsidR="00D26B49" w:rsidRDefault="00D26B49" w:rsidP="000E736D">
      <w:r>
        <w:separator/>
      </w:r>
    </w:p>
    <w:p w14:paraId="5BEEE2B0" w14:textId="77777777" w:rsidR="00D26B49" w:rsidRDefault="00D26B49"/>
  </w:footnote>
  <w:footnote w:type="continuationSeparator" w:id="0">
    <w:p w14:paraId="7806FFE5" w14:textId="77777777" w:rsidR="00D26B49" w:rsidRDefault="00D26B49" w:rsidP="000E736D">
      <w:r>
        <w:continuationSeparator/>
      </w:r>
    </w:p>
    <w:p w14:paraId="3F93FCC9" w14:textId="77777777" w:rsidR="00D26B49" w:rsidRDefault="00D26B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C035" w14:textId="3B13E925" w:rsidR="001229BB" w:rsidRPr="00D82543" w:rsidRDefault="00D9347B" w:rsidP="001229BB">
    <w:pPr>
      <w:pStyle w:val="Header"/>
      <w:spacing w:line="240" w:lineRule="exact"/>
      <w:rPr>
        <w:color w:val="7030A0"/>
      </w:rPr>
    </w:pPr>
    <w:r w:rsidRPr="00D82543">
      <w:rPr>
        <w:noProof/>
        <w:color w:val="7030A0"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10F700" wp14:editId="4F5B7BA0">
              <wp:simplePos x="0" y="0"/>
              <wp:positionH relativeFrom="column">
                <wp:posOffset>4890453</wp:posOffset>
              </wp:positionH>
              <wp:positionV relativeFrom="paragraph">
                <wp:posOffset>-69215</wp:posOffset>
              </wp:positionV>
              <wp:extent cx="1369377" cy="47752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9377" cy="477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1B193A" w14:textId="305A4726" w:rsidR="00947A6F" w:rsidRPr="00D82543" w:rsidRDefault="00297978" w:rsidP="001229BB">
                          <w:pPr>
                            <w:pStyle w:val="SmallHeader"/>
                            <w:rPr>
                              <w:color w:val="7030A0"/>
                            </w:rPr>
                          </w:pPr>
                          <w:r w:rsidRPr="00D82543">
                            <w:rPr>
                              <w:color w:val="7030A0"/>
                            </w:rPr>
                            <w:t>Document Number</w:t>
                          </w:r>
                          <w:r w:rsidR="00D9347B" w:rsidRPr="00D82543">
                            <w:rPr>
                              <w:color w:val="7030A0"/>
                            </w:rPr>
                            <w:br/>
                          </w:r>
                          <w:r w:rsidR="00D82543">
                            <w:rPr>
                              <w:color w:val="7030A0"/>
                            </w:rPr>
                            <w:t>Banned Equipment V</w:t>
                          </w:r>
                          <w:r w:rsidR="00752A10" w:rsidRPr="00D82543">
                            <w:rPr>
                              <w:color w:val="7030A0"/>
                            </w:rPr>
                            <w:t>1</w:t>
                          </w:r>
                          <w:r w:rsidR="00940350" w:rsidRPr="00D82543">
                            <w:rPr>
                              <w:color w:val="7030A0"/>
                            </w:rPr>
                            <w:t>.0</w:t>
                          </w:r>
                          <w:r w:rsidR="007F7023" w:rsidRPr="00D82543">
                            <w:rPr>
                              <w:color w:val="7030A0"/>
                            </w:rPr>
                            <w:t xml:space="preserve"> </w:t>
                          </w:r>
                        </w:p>
                        <w:p w14:paraId="0EA398DF" w14:textId="77777777" w:rsidR="00D9347B" w:rsidRDefault="00D9347B" w:rsidP="004A4E9D">
                          <w:pPr>
                            <w:spacing w:line="160" w:lineRule="exact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10F7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5.1pt;margin-top:-5.45pt;width:107.8pt;height:37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" filled="f" stroked="f">
              <v:textbox>
                <w:txbxContent>
                  <w:p w14:paraId="341B193A" w14:textId="305A4726" w:rsidR="00947A6F" w:rsidRPr="00D82543" w:rsidRDefault="00297978" w:rsidP="001229BB">
                    <w:pPr>
                      <w:pStyle w:val="SmallHeader"/>
                      <w:rPr>
                        <w:color w:val="7030A0"/>
                      </w:rPr>
                    </w:pPr>
                    <w:r w:rsidRPr="00D82543">
                      <w:rPr>
                        <w:color w:val="7030A0"/>
                      </w:rPr>
                      <w:t>Document Number</w:t>
                    </w:r>
                    <w:r w:rsidR="00D9347B" w:rsidRPr="00D82543">
                      <w:rPr>
                        <w:color w:val="7030A0"/>
                      </w:rPr>
                      <w:br/>
                    </w:r>
                    <w:r w:rsidR="00D82543">
                      <w:rPr>
                        <w:color w:val="7030A0"/>
                      </w:rPr>
                      <w:t>Banned Equipment V</w:t>
                    </w:r>
                    <w:r w:rsidR="00752A10" w:rsidRPr="00D82543">
                      <w:rPr>
                        <w:color w:val="7030A0"/>
                      </w:rPr>
                      <w:t>1</w:t>
                    </w:r>
                    <w:r w:rsidR="00940350" w:rsidRPr="00D82543">
                      <w:rPr>
                        <w:color w:val="7030A0"/>
                      </w:rPr>
                      <w:t>.0</w:t>
                    </w:r>
                    <w:r w:rsidR="007F7023" w:rsidRPr="00D82543">
                      <w:rPr>
                        <w:color w:val="7030A0"/>
                      </w:rPr>
                      <w:t xml:space="preserve"> </w:t>
                    </w:r>
                  </w:p>
                  <w:p w14:paraId="0EA398DF" w14:textId="77777777" w:rsidR="00D9347B" w:rsidRDefault="00D9347B" w:rsidP="004A4E9D">
                    <w:pPr>
                      <w:spacing w:line="160" w:lineRule="exact"/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1229BB" w:rsidRPr="00D82543">
      <w:rPr>
        <w:color w:val="7030A0"/>
      </w:rPr>
      <w:t>HSE management system resource</w:t>
    </w:r>
  </w:p>
  <w:p w14:paraId="0A2F82C8" w14:textId="285397DF" w:rsidR="00947A6F" w:rsidRPr="00D82543" w:rsidRDefault="00CC0842" w:rsidP="000F21FB">
    <w:pPr>
      <w:pStyle w:val="Header"/>
      <w:spacing w:line="240" w:lineRule="exact"/>
      <w:rPr>
        <w:color w:val="7030A0"/>
      </w:rPr>
    </w:pPr>
    <w:r>
      <w:rPr>
        <w:color w:val="7030A0"/>
      </w:rPr>
      <w:t>Banned ITEMS and practice</w:t>
    </w:r>
    <w:r w:rsidR="00947A6F" w:rsidRPr="00D82543">
      <w:rPr>
        <w:noProof/>
        <w:color w:val="7030A0"/>
        <w:lang w:val="en-AU" w:eastAsia="en-A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0B4A28" wp14:editId="3928B99F">
              <wp:simplePos x="0" y="0"/>
              <wp:positionH relativeFrom="column">
                <wp:posOffset>-19685</wp:posOffset>
              </wp:positionH>
              <wp:positionV relativeFrom="paragraph">
                <wp:posOffset>330835</wp:posOffset>
              </wp:positionV>
              <wp:extent cx="620077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0775" cy="0"/>
                      </a:xfrm>
                      <a:prstGeom prst="line">
                        <a:avLst/>
                      </a:prstGeom>
                      <a:ln w="12700" cmpd="sng">
                        <a:solidFill>
                          <a:srgbClr val="A5A6A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14A7A8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6.05pt" to="486.7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" strokecolor="#a5a6a5" strokeweight="1pt"/>
          </w:pict>
        </mc:Fallback>
      </mc:AlternateContent>
    </w:r>
    <w:r>
      <w:rPr>
        <w:color w:val="7030A0"/>
      </w:rPr>
      <w:t xml:space="preserve"> register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8E7B4" w14:textId="77777777" w:rsidR="00D9347B" w:rsidRDefault="00D9347B">
    <w:pPr>
      <w:pStyle w:val="Header"/>
    </w:pPr>
    <w:r>
      <w:rPr>
        <w:rFonts w:ascii="GothamLight" w:hAnsi="GothamLight"/>
        <w:noProof/>
        <w:sz w:val="20"/>
        <w:lang w:val="en-AU" w:eastAsia="en-A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81A5E4" wp14:editId="10C5E9FB">
              <wp:simplePos x="0" y="0"/>
              <wp:positionH relativeFrom="page">
                <wp:posOffset>280670</wp:posOffset>
              </wp:positionH>
              <wp:positionV relativeFrom="page">
                <wp:posOffset>274320</wp:posOffset>
              </wp:positionV>
              <wp:extent cx="7000240" cy="4490720"/>
              <wp:effectExtent l="0" t="0" r="10160" b="508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00240" cy="4490720"/>
                      </a:xfrm>
                      <a:prstGeom prst="rect">
                        <a:avLst/>
                      </a:prstGeom>
                      <a:solidFill>
                        <a:srgbClr val="ECEBE5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8FD249" id="Rectangle 6" o:spid="_x0000_s1026" style="position:absolute;margin-left:22.1pt;margin-top:21.6pt;width:551.2pt;height:353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" fillcolor="#ecebe5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18E2"/>
    <w:multiLevelType w:val="hybridMultilevel"/>
    <w:tmpl w:val="CB18E1B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BD9"/>
    <w:multiLevelType w:val="multilevel"/>
    <w:tmpl w:val="34449086"/>
    <w:numStyleLink w:val="Numbers"/>
  </w:abstractNum>
  <w:abstractNum w:abstractNumId="2" w15:restartNumberingAfterBreak="0">
    <w:nsid w:val="054C6FE3"/>
    <w:multiLevelType w:val="hybridMultilevel"/>
    <w:tmpl w:val="AD3A314C"/>
    <w:lvl w:ilvl="0" w:tplc="8D02FC3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124E0E"/>
    <w:multiLevelType w:val="hybridMultilevel"/>
    <w:tmpl w:val="B28AFD98"/>
    <w:lvl w:ilvl="0" w:tplc="1CCE59AC">
      <w:start w:val="1"/>
      <w:numFmt w:val="bullet"/>
      <w:lvlText w:val="›"/>
      <w:lvlJc w:val="left"/>
      <w:pPr>
        <w:ind w:left="1080" w:hanging="360"/>
      </w:pPr>
      <w:rPr>
        <w:rFonts w:ascii="Waker" w:hAnsi="Waker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070661"/>
    <w:multiLevelType w:val="multilevel"/>
    <w:tmpl w:val="6360B1EA"/>
    <w:numStyleLink w:val="Bullets"/>
  </w:abstractNum>
  <w:abstractNum w:abstractNumId="5" w15:restartNumberingAfterBreak="0">
    <w:nsid w:val="09FC38C9"/>
    <w:multiLevelType w:val="multilevel"/>
    <w:tmpl w:val="34449086"/>
    <w:numStyleLink w:val="Numbers"/>
  </w:abstractNum>
  <w:abstractNum w:abstractNumId="6" w15:restartNumberingAfterBreak="0">
    <w:nsid w:val="1FCD3DFF"/>
    <w:multiLevelType w:val="multilevel"/>
    <w:tmpl w:val="A44222AE"/>
    <w:styleLink w:val="Headings"/>
    <w:lvl w:ilvl="0">
      <w:start w:val="1"/>
      <w:numFmt w:val="decimal"/>
      <w:pStyle w:val="Heading1"/>
      <w:suff w:val="space"/>
      <w:lvlText w:val="%1."/>
      <w:lvlJc w:val="left"/>
      <w:pPr>
        <w:ind w:left="454" w:hanging="454"/>
      </w:pPr>
      <w:rPr>
        <w:rFonts w:ascii="Arial" w:hAnsi="Arial" w:cs="Times New Roman" w:hint="default"/>
        <w:b/>
        <w:i w:val="0"/>
        <w:color w:val="F05A22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54" w:hanging="454"/>
      </w:pPr>
      <w:rPr>
        <w:rFonts w:ascii="Arial" w:hAnsi="Arial" w:cs="Times New Roman" w:hint="default"/>
        <w:b w:val="0"/>
        <w:color w:val="F05A22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 w15:restartNumberingAfterBreak="0">
    <w:nsid w:val="21DD4FE9"/>
    <w:multiLevelType w:val="multilevel"/>
    <w:tmpl w:val="1E108B74"/>
    <w:styleLink w:val="MainBodyList"/>
    <w:lvl w:ilvl="0">
      <w:start w:val="1"/>
      <w:numFmt w:val="decimal"/>
      <w:lvlText w:val="%1)"/>
      <w:lvlJc w:val="left"/>
      <w:pPr>
        <w:tabs>
          <w:tab w:val="num" w:pos="737"/>
        </w:tabs>
        <w:ind w:left="737" w:hanging="737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74"/>
        </w:tabs>
        <w:ind w:left="1474" w:hanging="737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211"/>
        </w:tabs>
        <w:ind w:left="2211" w:hanging="737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8" w15:restartNumberingAfterBreak="0">
    <w:nsid w:val="2A664E91"/>
    <w:multiLevelType w:val="multilevel"/>
    <w:tmpl w:val="34449086"/>
    <w:numStyleLink w:val="Numbers"/>
  </w:abstractNum>
  <w:abstractNum w:abstractNumId="9" w15:restartNumberingAfterBreak="0">
    <w:nsid w:val="2CBF6552"/>
    <w:multiLevelType w:val="multilevel"/>
    <w:tmpl w:val="A44222AE"/>
    <w:numStyleLink w:val="Headings"/>
  </w:abstractNum>
  <w:abstractNum w:abstractNumId="10" w15:restartNumberingAfterBreak="0">
    <w:nsid w:val="2EBB6E78"/>
    <w:multiLevelType w:val="multilevel"/>
    <w:tmpl w:val="1610E2F8"/>
    <w:lvl w:ilvl="0">
      <w:start w:val="1"/>
      <w:numFmt w:val="decimal"/>
      <w:suff w:val="space"/>
      <w:lvlText w:val="%1."/>
      <w:lvlJc w:val="left"/>
      <w:pPr>
        <w:ind w:left="454" w:hanging="454"/>
      </w:pPr>
      <w:rPr>
        <w:rFonts w:ascii="Montserrat Semi Bold" w:hAnsi="Montserrat Semi Bold" w:cs="Times New Roman" w:hint="default"/>
        <w:color w:val="D53D20"/>
        <w:sz w:val="32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ascii="Montserrat Light" w:hAnsi="Montserrat Light" w:cs="Times New Roman" w:hint="default"/>
        <w:color w:val="D53D20"/>
      </w:rPr>
    </w:lvl>
    <w:lvl w:ilvl="2">
      <w:start w:val="1"/>
      <w:numFmt w:val="decimal"/>
      <w:suff w:val="space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1" w15:restartNumberingAfterBreak="0">
    <w:nsid w:val="319304D5"/>
    <w:multiLevelType w:val="multilevel"/>
    <w:tmpl w:val="6360B1EA"/>
    <w:styleLink w:val="Bullets"/>
    <w:lvl w:ilvl="0">
      <w:start w:val="1"/>
      <w:numFmt w:val="bullet"/>
      <w:pStyle w:val="BulletPoin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404041"/>
        <w:sz w:val="20"/>
      </w:rPr>
    </w:lvl>
    <w:lvl w:ilvl="1">
      <w:start w:val="1"/>
      <w:numFmt w:val="bullet"/>
      <w:pStyle w:val="SubBulletPoint"/>
      <w:lvlText w:val=""/>
      <w:lvlJc w:val="left"/>
      <w:pPr>
        <w:tabs>
          <w:tab w:val="num" w:pos="680"/>
        </w:tabs>
        <w:ind w:left="680" w:hanging="226"/>
      </w:pPr>
      <w:rPr>
        <w:rFonts w:ascii="Symbol" w:hAnsi="Symbol" w:hint="default"/>
        <w:b w:val="0"/>
        <w:i w:val="0"/>
        <w:color w:val="272727"/>
        <w:sz w:val="20"/>
      </w:rPr>
    </w:lvl>
    <w:lvl w:ilvl="2">
      <w:start w:val="1"/>
      <w:numFmt w:val="lowerRoman"/>
      <w:lvlText w:val="%3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16"/>
        </w:tabs>
        <w:ind w:left="158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70"/>
        </w:tabs>
        <w:ind w:left="2043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4"/>
        </w:tabs>
        <w:ind w:left="249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78"/>
        </w:tabs>
        <w:ind w:left="295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32"/>
        </w:tabs>
        <w:ind w:left="3405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86"/>
        </w:tabs>
        <w:ind w:left="3859" w:firstLine="0"/>
      </w:pPr>
      <w:rPr>
        <w:rFonts w:hint="default"/>
      </w:rPr>
    </w:lvl>
  </w:abstractNum>
  <w:abstractNum w:abstractNumId="12" w15:restartNumberingAfterBreak="0">
    <w:nsid w:val="33044FB9"/>
    <w:multiLevelType w:val="multilevel"/>
    <w:tmpl w:val="34449086"/>
    <w:numStyleLink w:val="Numbers"/>
  </w:abstractNum>
  <w:abstractNum w:abstractNumId="13" w15:restartNumberingAfterBreak="0">
    <w:nsid w:val="36797F46"/>
    <w:multiLevelType w:val="hybridMultilevel"/>
    <w:tmpl w:val="CBD09B68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640E4"/>
    <w:multiLevelType w:val="multilevel"/>
    <w:tmpl w:val="34449086"/>
    <w:numStyleLink w:val="Numbers"/>
  </w:abstractNum>
  <w:abstractNum w:abstractNumId="15" w15:restartNumberingAfterBreak="0">
    <w:nsid w:val="3AF33316"/>
    <w:multiLevelType w:val="hybridMultilevel"/>
    <w:tmpl w:val="427E436C"/>
    <w:lvl w:ilvl="0" w:tplc="F9840064">
      <w:start w:val="4"/>
      <w:numFmt w:val="bullet"/>
      <w:lvlText w:val="-"/>
      <w:lvlJc w:val="left"/>
      <w:pPr>
        <w:tabs>
          <w:tab w:val="num" w:pos="793"/>
        </w:tabs>
        <w:ind w:left="793" w:hanging="113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20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6" w15:restartNumberingAfterBreak="0">
    <w:nsid w:val="4127286F"/>
    <w:multiLevelType w:val="multilevel"/>
    <w:tmpl w:val="34449086"/>
    <w:numStyleLink w:val="Numbers"/>
  </w:abstractNum>
  <w:abstractNum w:abstractNumId="17" w15:restartNumberingAfterBreak="0">
    <w:nsid w:val="51F26C56"/>
    <w:multiLevelType w:val="hybridMultilevel"/>
    <w:tmpl w:val="BB263CBA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F307AD"/>
    <w:multiLevelType w:val="multilevel"/>
    <w:tmpl w:val="A44222AE"/>
    <w:numStyleLink w:val="Headings"/>
  </w:abstractNum>
  <w:abstractNum w:abstractNumId="19" w15:restartNumberingAfterBreak="0">
    <w:nsid w:val="5AF12796"/>
    <w:multiLevelType w:val="multilevel"/>
    <w:tmpl w:val="A44222AE"/>
    <w:numStyleLink w:val="Headings"/>
  </w:abstractNum>
  <w:abstractNum w:abstractNumId="20" w15:restartNumberingAfterBreak="0">
    <w:nsid w:val="60F741FF"/>
    <w:multiLevelType w:val="multilevel"/>
    <w:tmpl w:val="34449086"/>
    <w:styleLink w:val="Numbers"/>
    <w:lvl w:ilvl="0">
      <w:start w:val="1"/>
      <w:numFmt w:val="decimal"/>
      <w:pStyle w:val="Number1"/>
      <w:suff w:val="space"/>
      <w:lvlText w:val="%1."/>
      <w:lvlJc w:val="left"/>
      <w:pPr>
        <w:ind w:left="454" w:hanging="227"/>
      </w:pPr>
      <w:rPr>
        <w:rFonts w:ascii="Arial" w:hAnsi="Arial" w:hint="default"/>
        <w:color w:val="272727"/>
        <w:sz w:val="20"/>
      </w:rPr>
    </w:lvl>
    <w:lvl w:ilvl="1">
      <w:start w:val="1"/>
      <w:numFmt w:val="lowerLetter"/>
      <w:pStyle w:val="Number2"/>
      <w:suff w:val="space"/>
      <w:lvlText w:val="%2."/>
      <w:lvlJc w:val="left"/>
      <w:pPr>
        <w:ind w:left="680" w:hanging="226"/>
      </w:pPr>
      <w:rPr>
        <w:rFonts w:ascii="Arial" w:hAnsi="Arial" w:hint="default"/>
        <w:b w:val="0"/>
        <w:i w:val="0"/>
        <w:color w:val="272727"/>
        <w:sz w:val="20"/>
      </w:rPr>
    </w:lvl>
    <w:lvl w:ilvl="2">
      <w:start w:val="1"/>
      <w:numFmt w:val="lowerRoman"/>
      <w:pStyle w:val="Number3"/>
      <w:suff w:val="space"/>
      <w:lvlText w:val="%3."/>
      <w:lvlJc w:val="left"/>
      <w:pPr>
        <w:ind w:left="907" w:hanging="227"/>
      </w:pPr>
      <w:rPr>
        <w:rFonts w:ascii="Arial" w:hAnsi="Arial" w:hint="default"/>
      </w:rPr>
    </w:lvl>
    <w:lvl w:ilvl="3">
      <w:start w:val="1"/>
      <w:numFmt w:val="decimal"/>
      <w:lvlText w:val="(%4)"/>
      <w:lvlJc w:val="left"/>
      <w:pPr>
        <w:tabs>
          <w:tab w:val="num" w:pos="2269"/>
        </w:tabs>
        <w:ind w:left="204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23"/>
        </w:tabs>
        <w:ind w:left="249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177"/>
        </w:tabs>
        <w:ind w:left="295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31"/>
        </w:tabs>
        <w:ind w:left="34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085"/>
        </w:tabs>
        <w:ind w:left="385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9"/>
        </w:tabs>
        <w:ind w:left="4312" w:firstLine="0"/>
      </w:pPr>
      <w:rPr>
        <w:rFonts w:hint="default"/>
      </w:rPr>
    </w:lvl>
  </w:abstractNum>
  <w:abstractNum w:abstractNumId="21" w15:restartNumberingAfterBreak="0">
    <w:nsid w:val="670D2C37"/>
    <w:multiLevelType w:val="hybridMultilevel"/>
    <w:tmpl w:val="8C52AD28"/>
    <w:lvl w:ilvl="0" w:tplc="2ADECC8E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601C0"/>
    <w:multiLevelType w:val="multilevel"/>
    <w:tmpl w:val="34449086"/>
    <w:numStyleLink w:val="Numbers"/>
  </w:abstractNum>
  <w:abstractNum w:abstractNumId="23" w15:restartNumberingAfterBreak="0">
    <w:nsid w:val="78605A88"/>
    <w:multiLevelType w:val="multilevel"/>
    <w:tmpl w:val="A44222AE"/>
    <w:numStyleLink w:val="Headings"/>
  </w:abstractNum>
  <w:abstractNum w:abstractNumId="24" w15:restartNumberingAfterBreak="0">
    <w:nsid w:val="7D0C7F34"/>
    <w:multiLevelType w:val="multilevel"/>
    <w:tmpl w:val="6360B1EA"/>
    <w:numStyleLink w:val="Bullets"/>
  </w:abstractNum>
  <w:num w:numId="1">
    <w:abstractNumId w:val="21"/>
  </w:num>
  <w:num w:numId="2">
    <w:abstractNumId w:val="15"/>
  </w:num>
  <w:num w:numId="3">
    <w:abstractNumId w:val="6"/>
  </w:num>
  <w:num w:numId="4">
    <w:abstractNumId w:val="20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0"/>
  </w:num>
  <w:num w:numId="15">
    <w:abstractNumId w:val="12"/>
  </w:num>
  <w:num w:numId="16">
    <w:abstractNumId w:val="22"/>
  </w:num>
  <w:num w:numId="17">
    <w:abstractNumId w:val="11"/>
  </w:num>
  <w:num w:numId="18">
    <w:abstractNumId w:val="4"/>
  </w:num>
  <w:num w:numId="19">
    <w:abstractNumId w:val="8"/>
  </w:num>
  <w:num w:numId="20">
    <w:abstractNumId w:val="24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9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5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2"/>
  </w:num>
  <w:num w:numId="36">
    <w:abstractNumId w:val="3"/>
  </w:num>
  <w:num w:numId="37">
    <w:abstractNumId w:val="0"/>
  </w:num>
  <w:num w:numId="38">
    <w:abstractNumId w:val="13"/>
  </w:num>
  <w:num w:numId="39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sbAwNjc0NTIzMrFQ0lEKTi0uzszPAykwqgUA/DcemiwAAAA="/>
  </w:docVars>
  <w:rsids>
    <w:rsidRoot w:val="0010189E"/>
    <w:rsid w:val="00001436"/>
    <w:rsid w:val="00003B30"/>
    <w:rsid w:val="00013F82"/>
    <w:rsid w:val="00023260"/>
    <w:rsid w:val="00027ABB"/>
    <w:rsid w:val="000433C5"/>
    <w:rsid w:val="00047E1C"/>
    <w:rsid w:val="000529FD"/>
    <w:rsid w:val="00072C13"/>
    <w:rsid w:val="0009123C"/>
    <w:rsid w:val="000B0051"/>
    <w:rsid w:val="000B0FF9"/>
    <w:rsid w:val="000B1B8B"/>
    <w:rsid w:val="000B47F8"/>
    <w:rsid w:val="000C2890"/>
    <w:rsid w:val="000C4CD5"/>
    <w:rsid w:val="000C4F3D"/>
    <w:rsid w:val="000C6642"/>
    <w:rsid w:val="000E2147"/>
    <w:rsid w:val="000E736D"/>
    <w:rsid w:val="000F21FB"/>
    <w:rsid w:val="000F6BF2"/>
    <w:rsid w:val="0010189E"/>
    <w:rsid w:val="001122DF"/>
    <w:rsid w:val="00113562"/>
    <w:rsid w:val="00113FB9"/>
    <w:rsid w:val="00114D5A"/>
    <w:rsid w:val="001229BB"/>
    <w:rsid w:val="00126E6C"/>
    <w:rsid w:val="00190AD4"/>
    <w:rsid w:val="00193AA2"/>
    <w:rsid w:val="00194101"/>
    <w:rsid w:val="001A7C31"/>
    <w:rsid w:val="001D0347"/>
    <w:rsid w:val="001D6E33"/>
    <w:rsid w:val="0020673E"/>
    <w:rsid w:val="00206B2C"/>
    <w:rsid w:val="00207B70"/>
    <w:rsid w:val="00224C20"/>
    <w:rsid w:val="00236132"/>
    <w:rsid w:val="0024118C"/>
    <w:rsid w:val="00255FAC"/>
    <w:rsid w:val="00256FD8"/>
    <w:rsid w:val="00262BEC"/>
    <w:rsid w:val="00270EA6"/>
    <w:rsid w:val="00296079"/>
    <w:rsid w:val="00297978"/>
    <w:rsid w:val="002A18CB"/>
    <w:rsid w:val="002C1271"/>
    <w:rsid w:val="002C18D6"/>
    <w:rsid w:val="002C52B7"/>
    <w:rsid w:val="0030227D"/>
    <w:rsid w:val="003026E1"/>
    <w:rsid w:val="00305E4F"/>
    <w:rsid w:val="0033106A"/>
    <w:rsid w:val="00336755"/>
    <w:rsid w:val="00393572"/>
    <w:rsid w:val="003A0318"/>
    <w:rsid w:val="003A644A"/>
    <w:rsid w:val="003B4DFC"/>
    <w:rsid w:val="003C75F7"/>
    <w:rsid w:val="003E2397"/>
    <w:rsid w:val="003F3286"/>
    <w:rsid w:val="00400BCE"/>
    <w:rsid w:val="00417249"/>
    <w:rsid w:val="004176DC"/>
    <w:rsid w:val="00424608"/>
    <w:rsid w:val="00427636"/>
    <w:rsid w:val="004453F6"/>
    <w:rsid w:val="00446852"/>
    <w:rsid w:val="00473FF1"/>
    <w:rsid w:val="0047645F"/>
    <w:rsid w:val="004A2453"/>
    <w:rsid w:val="004A4E9D"/>
    <w:rsid w:val="004B02D5"/>
    <w:rsid w:val="004C0460"/>
    <w:rsid w:val="004D258B"/>
    <w:rsid w:val="004D3750"/>
    <w:rsid w:val="00524409"/>
    <w:rsid w:val="00524D55"/>
    <w:rsid w:val="005378C1"/>
    <w:rsid w:val="005509A3"/>
    <w:rsid w:val="005730DE"/>
    <w:rsid w:val="0058312F"/>
    <w:rsid w:val="00583BA2"/>
    <w:rsid w:val="0058482B"/>
    <w:rsid w:val="005874F7"/>
    <w:rsid w:val="005A0008"/>
    <w:rsid w:val="005D3FB8"/>
    <w:rsid w:val="00600E97"/>
    <w:rsid w:val="00602763"/>
    <w:rsid w:val="006318C2"/>
    <w:rsid w:val="0063485F"/>
    <w:rsid w:val="00637CBB"/>
    <w:rsid w:val="00640359"/>
    <w:rsid w:val="00655313"/>
    <w:rsid w:val="0065627A"/>
    <w:rsid w:val="00665236"/>
    <w:rsid w:val="0067089D"/>
    <w:rsid w:val="006764BC"/>
    <w:rsid w:val="00690452"/>
    <w:rsid w:val="006B3862"/>
    <w:rsid w:val="006D3278"/>
    <w:rsid w:val="00704714"/>
    <w:rsid w:val="00731945"/>
    <w:rsid w:val="00746A38"/>
    <w:rsid w:val="00752A10"/>
    <w:rsid w:val="007613AA"/>
    <w:rsid w:val="00777530"/>
    <w:rsid w:val="00777605"/>
    <w:rsid w:val="007805EA"/>
    <w:rsid w:val="00790D57"/>
    <w:rsid w:val="007A15EC"/>
    <w:rsid w:val="007D0836"/>
    <w:rsid w:val="007D1D56"/>
    <w:rsid w:val="007D2668"/>
    <w:rsid w:val="007F7023"/>
    <w:rsid w:val="0080247D"/>
    <w:rsid w:val="0080422C"/>
    <w:rsid w:val="00827ADE"/>
    <w:rsid w:val="00845B44"/>
    <w:rsid w:val="00851D68"/>
    <w:rsid w:val="008633C3"/>
    <w:rsid w:val="00870912"/>
    <w:rsid w:val="008842D7"/>
    <w:rsid w:val="008A49EE"/>
    <w:rsid w:val="008C1DF0"/>
    <w:rsid w:val="008E0F06"/>
    <w:rsid w:val="008E48AA"/>
    <w:rsid w:val="008E727B"/>
    <w:rsid w:val="009173CE"/>
    <w:rsid w:val="0093571D"/>
    <w:rsid w:val="00937694"/>
    <w:rsid w:val="00940350"/>
    <w:rsid w:val="00947A6F"/>
    <w:rsid w:val="009546A2"/>
    <w:rsid w:val="00965048"/>
    <w:rsid w:val="009C2A02"/>
    <w:rsid w:val="009D06CD"/>
    <w:rsid w:val="009F21E8"/>
    <w:rsid w:val="009F4C18"/>
    <w:rsid w:val="00A11B16"/>
    <w:rsid w:val="00A13607"/>
    <w:rsid w:val="00A267EE"/>
    <w:rsid w:val="00A30D93"/>
    <w:rsid w:val="00A40DD3"/>
    <w:rsid w:val="00A4798A"/>
    <w:rsid w:val="00A5421A"/>
    <w:rsid w:val="00A670D2"/>
    <w:rsid w:val="00A70ED6"/>
    <w:rsid w:val="00AC28CA"/>
    <w:rsid w:val="00AF2CDB"/>
    <w:rsid w:val="00B136B0"/>
    <w:rsid w:val="00B24E03"/>
    <w:rsid w:val="00B359FB"/>
    <w:rsid w:val="00B36333"/>
    <w:rsid w:val="00B54439"/>
    <w:rsid w:val="00B672BC"/>
    <w:rsid w:val="00B71D63"/>
    <w:rsid w:val="00B77D56"/>
    <w:rsid w:val="00B9203A"/>
    <w:rsid w:val="00BC4AC1"/>
    <w:rsid w:val="00BC7E72"/>
    <w:rsid w:val="00BE0AF0"/>
    <w:rsid w:val="00C04140"/>
    <w:rsid w:val="00C045AC"/>
    <w:rsid w:val="00C2244D"/>
    <w:rsid w:val="00C25D85"/>
    <w:rsid w:val="00C305F5"/>
    <w:rsid w:val="00C33733"/>
    <w:rsid w:val="00C4381F"/>
    <w:rsid w:val="00C5270B"/>
    <w:rsid w:val="00C6152C"/>
    <w:rsid w:val="00C84AE3"/>
    <w:rsid w:val="00CA4245"/>
    <w:rsid w:val="00CA513D"/>
    <w:rsid w:val="00CB0302"/>
    <w:rsid w:val="00CC0842"/>
    <w:rsid w:val="00CD1A39"/>
    <w:rsid w:val="00CE01D8"/>
    <w:rsid w:val="00D268AA"/>
    <w:rsid w:val="00D26B49"/>
    <w:rsid w:val="00D401D0"/>
    <w:rsid w:val="00D42884"/>
    <w:rsid w:val="00D53A0F"/>
    <w:rsid w:val="00D82543"/>
    <w:rsid w:val="00D9239E"/>
    <w:rsid w:val="00D9347B"/>
    <w:rsid w:val="00D95DBD"/>
    <w:rsid w:val="00DC7631"/>
    <w:rsid w:val="00DD59BF"/>
    <w:rsid w:val="00DF49C4"/>
    <w:rsid w:val="00DF6E91"/>
    <w:rsid w:val="00E203E9"/>
    <w:rsid w:val="00E26DD9"/>
    <w:rsid w:val="00E3759A"/>
    <w:rsid w:val="00E63955"/>
    <w:rsid w:val="00E64B67"/>
    <w:rsid w:val="00E74E27"/>
    <w:rsid w:val="00E940EB"/>
    <w:rsid w:val="00EA30B7"/>
    <w:rsid w:val="00EA666A"/>
    <w:rsid w:val="00EC20A5"/>
    <w:rsid w:val="00ED09B0"/>
    <w:rsid w:val="00ED4B41"/>
    <w:rsid w:val="00EE0079"/>
    <w:rsid w:val="00EE37DB"/>
    <w:rsid w:val="00EF769B"/>
    <w:rsid w:val="00F1162A"/>
    <w:rsid w:val="00F2126B"/>
    <w:rsid w:val="00F4234C"/>
    <w:rsid w:val="00F66C10"/>
    <w:rsid w:val="00F83E76"/>
    <w:rsid w:val="00F865B2"/>
    <w:rsid w:val="00F9398D"/>
    <w:rsid w:val="00FB1707"/>
    <w:rsid w:val="00FF4841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D18663"/>
  <w14:defaultImageDpi w14:val="330"/>
  <w15:docId w15:val="{DFC9F6DE-C9E3-4337-ADC5-E7F5CB26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89E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/>
    </w:rPr>
  </w:style>
  <w:style w:type="paragraph" w:styleId="Heading1">
    <w:name w:val="heading 1"/>
    <w:next w:val="Body"/>
    <w:link w:val="Heading1Char"/>
    <w:uiPriority w:val="9"/>
    <w:qFormat/>
    <w:rsid w:val="00255FAC"/>
    <w:pPr>
      <w:keepNext/>
      <w:keepLines/>
      <w:numPr>
        <w:numId w:val="34"/>
      </w:numPr>
      <w:spacing w:before="240" w:after="120"/>
      <w:outlineLvl w:val="0"/>
    </w:pPr>
    <w:rPr>
      <w:rFonts w:ascii="Arial" w:eastAsiaTheme="majorEastAsia" w:hAnsi="Arial" w:cstheme="majorBidi"/>
      <w:b/>
      <w:caps/>
      <w:color w:val="F05A22"/>
      <w:sz w:val="32"/>
      <w:szCs w:val="32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D95DBD"/>
    <w:pPr>
      <w:numPr>
        <w:ilvl w:val="1"/>
      </w:numPr>
      <w:spacing w:before="200"/>
      <w:outlineLvl w:val="1"/>
    </w:pPr>
    <w:rPr>
      <w:b w:val="0"/>
      <w:bCs/>
      <w:caps w:val="0"/>
      <w:sz w:val="24"/>
      <w:szCs w:val="2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424608"/>
    <w:pPr>
      <w:numPr>
        <w:ilvl w:val="2"/>
      </w:numPr>
      <w:outlineLvl w:val="2"/>
    </w:pPr>
    <w:rPr>
      <w:b/>
      <w:bCs w:val="0"/>
      <w:color w:val="404041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13F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FAC"/>
    <w:rPr>
      <w:rFonts w:ascii="Arial" w:eastAsiaTheme="majorEastAsia" w:hAnsi="Arial" w:cstheme="majorBidi"/>
      <w:b/>
      <w:caps/>
      <w:color w:val="F05A2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DBD"/>
    <w:rPr>
      <w:rFonts w:ascii="Arial" w:eastAsiaTheme="majorEastAsia" w:hAnsi="Arial" w:cstheme="majorBidi"/>
      <w:bCs/>
      <w:color w:val="D53D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608"/>
    <w:rPr>
      <w:rFonts w:ascii="Arial" w:eastAsiaTheme="majorEastAsia" w:hAnsi="Arial" w:cstheme="majorBidi"/>
      <w:b/>
      <w:color w:val="404041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F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link w:val="HeaderChar"/>
    <w:uiPriority w:val="99"/>
    <w:unhideWhenUsed/>
    <w:qFormat/>
    <w:rsid w:val="00255FAC"/>
    <w:pPr>
      <w:tabs>
        <w:tab w:val="center" w:pos="4320"/>
        <w:tab w:val="right" w:pos="8640"/>
      </w:tabs>
    </w:pPr>
    <w:rPr>
      <w:rFonts w:ascii="Arial" w:hAnsi="Arial"/>
      <w:b/>
      <w:caps/>
      <w:color w:val="F05A22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55FAC"/>
    <w:rPr>
      <w:rFonts w:ascii="Arial" w:hAnsi="Arial"/>
      <w:b/>
      <w:caps/>
      <w:color w:val="F05A22"/>
      <w:szCs w:val="20"/>
      <w:lang w:val="en-US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940350"/>
    <w:pPr>
      <w:tabs>
        <w:tab w:val="center" w:pos="4320"/>
        <w:tab w:val="right" w:pos="8640"/>
      </w:tabs>
      <w:spacing w:after="120" w:line="240" w:lineRule="auto"/>
    </w:pPr>
    <w:rPr>
      <w:rFonts w:ascii="Arial" w:hAnsi="Arial"/>
      <w:color w:val="404041"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940350"/>
    <w:rPr>
      <w:rFonts w:ascii="Arial" w:eastAsia="Times New Roman" w:hAnsi="Arial" w:cs="Times New Roman"/>
      <w:color w:val="404041"/>
      <w:sz w:val="12"/>
      <w:szCs w:val="22"/>
      <w:lang w:val="en-US"/>
    </w:rPr>
  </w:style>
  <w:style w:type="table" w:styleId="TableGrid">
    <w:name w:val="Table Grid"/>
    <w:basedOn w:val="TableNormal"/>
    <w:uiPriority w:val="39"/>
    <w:rsid w:val="000E7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E736D"/>
  </w:style>
  <w:style w:type="paragraph" w:styleId="BalloonText">
    <w:name w:val="Balloon Text"/>
    <w:basedOn w:val="Normal"/>
    <w:link w:val="BalloonTextChar"/>
    <w:uiPriority w:val="99"/>
    <w:semiHidden/>
    <w:unhideWhenUsed/>
    <w:rsid w:val="00B363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33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E63955"/>
    <w:pPr>
      <w:ind w:left="720"/>
      <w:contextualSpacing/>
    </w:pPr>
  </w:style>
  <w:style w:type="paragraph" w:styleId="TOC1">
    <w:name w:val="toc 1"/>
    <w:basedOn w:val="Body"/>
    <w:next w:val="Body"/>
    <w:uiPriority w:val="39"/>
    <w:unhideWhenUsed/>
    <w:qFormat/>
    <w:rsid w:val="009F21E8"/>
    <w:pPr>
      <w:tabs>
        <w:tab w:val="right" w:pos="9627"/>
      </w:tabs>
      <w:spacing w:line="360" w:lineRule="auto"/>
    </w:pPr>
    <w:rPr>
      <w:rFonts w:eastAsiaTheme="majorEastAsia" w:cstheme="majorBidi"/>
      <w:b/>
      <w:caps/>
      <w:noProof/>
      <w:szCs w:val="22"/>
    </w:rPr>
  </w:style>
  <w:style w:type="paragraph" w:styleId="TOC2">
    <w:name w:val="toc 2"/>
    <w:next w:val="Body"/>
    <w:uiPriority w:val="39"/>
    <w:unhideWhenUsed/>
    <w:qFormat/>
    <w:rsid w:val="00424608"/>
    <w:pPr>
      <w:tabs>
        <w:tab w:val="right" w:pos="9627"/>
      </w:tabs>
      <w:spacing w:line="360" w:lineRule="auto"/>
    </w:pPr>
    <w:rPr>
      <w:rFonts w:ascii="Arial" w:hAnsi="Arial"/>
      <w:noProof/>
      <w:color w:val="404041"/>
      <w:sz w:val="20"/>
      <w:szCs w:val="20"/>
      <w:lang w:val="en-US"/>
    </w:rPr>
  </w:style>
  <w:style w:type="paragraph" w:styleId="TOC3">
    <w:name w:val="toc 3"/>
    <w:next w:val="Body"/>
    <w:uiPriority w:val="39"/>
    <w:unhideWhenUsed/>
    <w:qFormat/>
    <w:rsid w:val="00424608"/>
    <w:pPr>
      <w:tabs>
        <w:tab w:val="right" w:pos="9627"/>
      </w:tabs>
      <w:spacing w:line="360" w:lineRule="auto"/>
    </w:pPr>
    <w:rPr>
      <w:rFonts w:ascii="Arial" w:hAnsi="Arial"/>
      <w:noProof/>
      <w:color w:val="404041"/>
      <w:sz w:val="2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A513D"/>
    <w:pPr>
      <w:ind w:left="7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513D"/>
    <w:pPr>
      <w:ind w:left="1680"/>
    </w:pPr>
    <w:rPr>
      <w:sz w:val="20"/>
      <w:szCs w:val="20"/>
    </w:rPr>
  </w:style>
  <w:style w:type="character" w:customStyle="1" w:styleId="Heading">
    <w:name w:val="Heading"/>
    <w:basedOn w:val="Heading1Char"/>
    <w:uiPriority w:val="1"/>
    <w:rsid w:val="00ED4B41"/>
    <w:rPr>
      <w:rFonts w:ascii="GothamMedium" w:eastAsiaTheme="majorEastAsia" w:hAnsi="GothamMedium" w:cstheme="majorBidi"/>
      <w:b w:val="0"/>
      <w:caps/>
      <w:color w:val="D53D20"/>
      <w:sz w:val="32"/>
      <w:szCs w:val="32"/>
      <w:lang w:val="en-US"/>
    </w:rPr>
  </w:style>
  <w:style w:type="character" w:customStyle="1" w:styleId="SubHeading">
    <w:name w:val="Sub Heading"/>
    <w:uiPriority w:val="1"/>
    <w:rsid w:val="00ED4B41"/>
    <w:rPr>
      <w:rFonts w:ascii="GothamMedium" w:hAnsi="GothamMedium"/>
      <w:color w:val="D53D20"/>
      <w:lang w:val="en-US"/>
    </w:rPr>
  </w:style>
  <w:style w:type="paragraph" w:customStyle="1" w:styleId="Body">
    <w:name w:val="Body"/>
    <w:basedOn w:val="Normal"/>
    <w:link w:val="BodyChar"/>
    <w:qFormat/>
    <w:rsid w:val="00424608"/>
    <w:pPr>
      <w:spacing w:before="120" w:after="120" w:line="300" w:lineRule="atLeast"/>
    </w:pPr>
    <w:rPr>
      <w:rFonts w:ascii="Arial" w:hAnsi="Arial"/>
      <w:color w:val="404041"/>
      <w:sz w:val="20"/>
      <w:szCs w:val="20"/>
    </w:rPr>
  </w:style>
  <w:style w:type="paragraph" w:customStyle="1" w:styleId="BulletPoint">
    <w:name w:val="Bullet Point"/>
    <w:basedOn w:val="ListParagraph"/>
    <w:link w:val="BulletPointChar"/>
    <w:qFormat/>
    <w:rsid w:val="00424608"/>
    <w:pPr>
      <w:numPr>
        <w:numId w:val="20"/>
      </w:numPr>
      <w:spacing w:before="120" w:after="120" w:line="300" w:lineRule="atLeast"/>
      <w:contextualSpacing w:val="0"/>
    </w:pPr>
    <w:rPr>
      <w:rFonts w:ascii="Arial" w:hAnsi="Arial"/>
      <w:color w:val="404041"/>
      <w:sz w:val="20"/>
      <w:szCs w:val="20"/>
    </w:rPr>
  </w:style>
  <w:style w:type="paragraph" w:customStyle="1" w:styleId="SubBulletPoint">
    <w:name w:val="Sub Bullet Point"/>
    <w:basedOn w:val="ListParagraph"/>
    <w:qFormat/>
    <w:rsid w:val="00424608"/>
    <w:pPr>
      <w:numPr>
        <w:ilvl w:val="1"/>
        <w:numId w:val="20"/>
      </w:numPr>
      <w:spacing w:before="120" w:after="120" w:line="300" w:lineRule="atLeast"/>
      <w:ind w:left="681" w:hanging="227"/>
      <w:contextualSpacing w:val="0"/>
    </w:pPr>
    <w:rPr>
      <w:rFonts w:ascii="Arial" w:hAnsi="Arial"/>
      <w:color w:val="40404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ED4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aliases w:val="Level 2"/>
    <w:basedOn w:val="Normal"/>
    <w:next w:val="Normal"/>
    <w:link w:val="SubtitleChar"/>
    <w:qFormat/>
    <w:rsid w:val="00ED4B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aliases w:val="Level 2 Char"/>
    <w:basedOn w:val="DefaultParagraphFont"/>
    <w:link w:val="Subtitle"/>
    <w:rsid w:val="00ED4B4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ED4B41"/>
  </w:style>
  <w:style w:type="character" w:styleId="SubtleEmphasis">
    <w:name w:val="Subtle Emphasis"/>
    <w:basedOn w:val="DefaultParagraphFont"/>
    <w:uiPriority w:val="19"/>
    <w:rsid w:val="00ED4B41"/>
    <w:rPr>
      <w:i/>
      <w:iCs/>
      <w:color w:val="808080" w:themeColor="text1" w:themeTint="7F"/>
    </w:rPr>
  </w:style>
  <w:style w:type="character" w:styleId="Emphasis">
    <w:name w:val="Emphasis"/>
    <w:basedOn w:val="DefaultParagraphFont"/>
    <w:qFormat/>
    <w:rsid w:val="00ED4B41"/>
    <w:rPr>
      <w:i/>
      <w:iCs/>
    </w:rPr>
  </w:style>
  <w:style w:type="character" w:styleId="IntenseEmphasis">
    <w:name w:val="Intense Emphasis"/>
    <w:basedOn w:val="DefaultParagraphFont"/>
    <w:uiPriority w:val="21"/>
    <w:rsid w:val="00ED4B4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ED4B41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ED4B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4B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ED4B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B4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ED4B4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ED4B4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ED4B41"/>
    <w:rPr>
      <w:b/>
      <w:bCs/>
      <w:smallCaps/>
      <w:spacing w:val="5"/>
    </w:rPr>
  </w:style>
  <w:style w:type="paragraph" w:customStyle="1" w:styleId="BodyBold">
    <w:name w:val="Body Bold"/>
    <w:basedOn w:val="Body"/>
    <w:qFormat/>
    <w:rsid w:val="00655313"/>
    <w:rPr>
      <w:b/>
    </w:rPr>
  </w:style>
  <w:style w:type="paragraph" w:customStyle="1" w:styleId="DocumentHeading">
    <w:name w:val="Document Heading"/>
    <w:basedOn w:val="Normal"/>
    <w:qFormat/>
    <w:rsid w:val="00255FAC"/>
    <w:pPr>
      <w:spacing w:line="660" w:lineRule="exact"/>
    </w:pPr>
    <w:rPr>
      <w:rFonts w:ascii="Arial" w:hAnsi="Arial"/>
      <w:b/>
      <w:noProof/>
      <w:color w:val="F05A22"/>
      <w:sz w:val="66"/>
      <w:szCs w:val="66"/>
    </w:rPr>
  </w:style>
  <w:style w:type="paragraph" w:customStyle="1" w:styleId="Captionfont">
    <w:name w:val="Caption font"/>
    <w:basedOn w:val="Body"/>
    <w:link w:val="CaptionfontChar"/>
    <w:rsid w:val="0033106A"/>
    <w:rPr>
      <w:i/>
      <w:color w:val="C0C1BF"/>
    </w:rPr>
  </w:style>
  <w:style w:type="paragraph" w:styleId="TOCHeading">
    <w:name w:val="TOC Heading"/>
    <w:next w:val="TOC1"/>
    <w:uiPriority w:val="39"/>
    <w:unhideWhenUsed/>
    <w:qFormat/>
    <w:rsid w:val="00193AA2"/>
    <w:pPr>
      <w:spacing w:before="480"/>
    </w:pPr>
    <w:rPr>
      <w:rFonts w:ascii="Arial" w:eastAsiaTheme="majorEastAsia" w:hAnsi="Arial" w:cstheme="majorBidi"/>
      <w:b/>
      <w:bCs/>
      <w:caps/>
      <w:color w:val="F05A22"/>
      <w:sz w:val="32"/>
      <w:szCs w:val="28"/>
    </w:rPr>
  </w:style>
  <w:style w:type="paragraph" w:customStyle="1" w:styleId="MainBodyNumbered">
    <w:name w:val="Main Body Numbered"/>
    <w:link w:val="MainBodyNumberedChar"/>
    <w:uiPriority w:val="99"/>
    <w:rsid w:val="00DF6E91"/>
    <w:pPr>
      <w:spacing w:before="60" w:after="60"/>
    </w:pPr>
    <w:rPr>
      <w:rFonts w:ascii="Calibri" w:eastAsia="Times New Roman" w:hAnsi="Calibri" w:cs="Times New Roman"/>
      <w:sz w:val="22"/>
      <w:szCs w:val="20"/>
      <w:lang w:eastAsia="en-AU"/>
    </w:rPr>
  </w:style>
  <w:style w:type="paragraph" w:customStyle="1" w:styleId="MainBodyText">
    <w:name w:val="Main Body Text"/>
    <w:link w:val="MainBodyTextCharChar"/>
    <w:uiPriority w:val="99"/>
    <w:rsid w:val="000C6642"/>
    <w:pPr>
      <w:spacing w:before="120" w:after="120"/>
    </w:pPr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TextCharChar">
    <w:name w:val="Main Body Text Char Char"/>
    <w:link w:val="MainBodyText"/>
    <w:uiPriority w:val="99"/>
    <w:locked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NumberedChar">
    <w:name w:val="Main Body Numbered Char"/>
    <w:link w:val="MainBodyNumbered"/>
    <w:uiPriority w:val="99"/>
    <w:locked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Italic">
    <w:name w:val="Main Body Italic"/>
    <w:uiPriority w:val="99"/>
    <w:rsid w:val="000C6642"/>
    <w:rPr>
      <w:rFonts w:cs="Times New Roman"/>
      <w:i/>
      <w:sz w:val="22"/>
    </w:rPr>
  </w:style>
  <w:style w:type="numbering" w:customStyle="1" w:styleId="Headings">
    <w:name w:val="Headings"/>
    <w:rsid w:val="00731945"/>
    <w:pPr>
      <w:numPr>
        <w:numId w:val="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C6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642"/>
    <w:pPr>
      <w:spacing w:before="120" w:after="120"/>
    </w:pPr>
    <w:rPr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paragraph" w:customStyle="1" w:styleId="Number1">
    <w:name w:val="Number 1"/>
    <w:basedOn w:val="Body"/>
    <w:link w:val="Number1Char"/>
    <w:qFormat/>
    <w:rsid w:val="00F865B2"/>
    <w:pPr>
      <w:numPr>
        <w:numId w:val="4"/>
      </w:numPr>
    </w:pPr>
  </w:style>
  <w:style w:type="numbering" w:customStyle="1" w:styleId="Numbers">
    <w:name w:val="Numbers"/>
    <w:uiPriority w:val="99"/>
    <w:rsid w:val="00F865B2"/>
    <w:pPr>
      <w:numPr>
        <w:numId w:val="4"/>
      </w:numPr>
    </w:pPr>
  </w:style>
  <w:style w:type="character" w:customStyle="1" w:styleId="BodyChar">
    <w:name w:val="Body Char"/>
    <w:basedOn w:val="DefaultParagraphFont"/>
    <w:link w:val="Body"/>
    <w:rsid w:val="00424608"/>
    <w:rPr>
      <w:rFonts w:ascii="Arial" w:hAnsi="Arial"/>
      <w:color w:val="404041"/>
      <w:sz w:val="20"/>
      <w:szCs w:val="20"/>
      <w:lang w:val="en-US"/>
    </w:rPr>
  </w:style>
  <w:style w:type="character" w:customStyle="1" w:styleId="Number1Char">
    <w:name w:val="Number 1 Char"/>
    <w:basedOn w:val="BodyChar"/>
    <w:link w:val="Number1"/>
    <w:rsid w:val="00F865B2"/>
    <w:rPr>
      <w:rFonts w:ascii="Arial" w:hAnsi="Arial"/>
      <w:color w:val="272727"/>
      <w:sz w:val="20"/>
      <w:szCs w:val="20"/>
      <w:lang w:val="en-US"/>
    </w:rPr>
  </w:style>
  <w:style w:type="character" w:styleId="Hyperlink">
    <w:name w:val="Hyperlink"/>
    <w:uiPriority w:val="99"/>
    <w:rsid w:val="00BE0AF0"/>
    <w:rPr>
      <w:rFonts w:cs="Times New Roman"/>
      <w:color w:val="0000FF"/>
      <w:u w:val="single"/>
    </w:rPr>
  </w:style>
  <w:style w:type="character" w:customStyle="1" w:styleId="MainBodyBold">
    <w:name w:val="Main Body Bold"/>
    <w:uiPriority w:val="99"/>
    <w:rsid w:val="00BE0AF0"/>
    <w:rPr>
      <w:rFonts w:cs="Times New Roman"/>
      <w:b/>
    </w:rPr>
  </w:style>
  <w:style w:type="numbering" w:customStyle="1" w:styleId="MainBodyList">
    <w:name w:val="Main Body List"/>
    <w:rsid w:val="00BE0AF0"/>
    <w:pPr>
      <w:numPr>
        <w:numId w:val="7"/>
      </w:numPr>
    </w:pPr>
  </w:style>
  <w:style w:type="paragraph" w:customStyle="1" w:styleId="Number2">
    <w:name w:val="Number 2"/>
    <w:basedOn w:val="Number1"/>
    <w:link w:val="Number2Char"/>
    <w:qFormat/>
    <w:rsid w:val="00F865B2"/>
    <w:pPr>
      <w:numPr>
        <w:ilvl w:val="1"/>
      </w:numPr>
    </w:pPr>
  </w:style>
  <w:style w:type="paragraph" w:customStyle="1" w:styleId="SmallHeader">
    <w:name w:val="Small Header"/>
    <w:basedOn w:val="Header"/>
    <w:link w:val="SmallHeaderChar"/>
    <w:qFormat/>
    <w:rsid w:val="00255FAC"/>
    <w:pPr>
      <w:spacing w:line="160" w:lineRule="exact"/>
      <w:jc w:val="right"/>
    </w:pPr>
    <w:rPr>
      <w:sz w:val="16"/>
      <w:szCs w:val="16"/>
    </w:rPr>
  </w:style>
  <w:style w:type="character" w:customStyle="1" w:styleId="Number2Char">
    <w:name w:val="Number 2 Char"/>
    <w:basedOn w:val="Number1Char"/>
    <w:link w:val="Number2"/>
    <w:rsid w:val="00F865B2"/>
    <w:rPr>
      <w:rFonts w:ascii="Arial" w:hAnsi="Arial"/>
      <w:color w:val="272727"/>
      <w:sz w:val="20"/>
      <w:szCs w:val="20"/>
      <w:lang w:val="en-US"/>
    </w:rPr>
  </w:style>
  <w:style w:type="paragraph" w:customStyle="1" w:styleId="Number3">
    <w:name w:val="Number 3"/>
    <w:basedOn w:val="Number2"/>
    <w:link w:val="Number3Char"/>
    <w:qFormat/>
    <w:rsid w:val="00F865B2"/>
    <w:pPr>
      <w:numPr>
        <w:ilvl w:val="2"/>
      </w:numPr>
    </w:pPr>
  </w:style>
  <w:style w:type="character" w:customStyle="1" w:styleId="SmallHeaderChar">
    <w:name w:val="Small Header Char"/>
    <w:basedOn w:val="HeaderChar"/>
    <w:link w:val="SmallHeader"/>
    <w:rsid w:val="00255FAC"/>
    <w:rPr>
      <w:rFonts w:ascii="Arial" w:hAnsi="Arial"/>
      <w:b/>
      <w:caps/>
      <w:color w:val="F05A22"/>
      <w:sz w:val="16"/>
      <w:szCs w:val="16"/>
      <w:lang w:val="en-US"/>
    </w:rPr>
  </w:style>
  <w:style w:type="paragraph" w:customStyle="1" w:styleId="Bullet2">
    <w:name w:val="Bullet 2"/>
    <w:basedOn w:val="BulletPoint"/>
    <w:link w:val="Bullet2Char"/>
    <w:rsid w:val="003026E1"/>
  </w:style>
  <w:style w:type="character" w:customStyle="1" w:styleId="Number3Char">
    <w:name w:val="Number 3 Char"/>
    <w:basedOn w:val="Number2Char"/>
    <w:link w:val="Number3"/>
    <w:rsid w:val="00F865B2"/>
    <w:rPr>
      <w:rFonts w:ascii="Arial" w:hAnsi="Arial"/>
      <w:color w:val="272727"/>
      <w:sz w:val="20"/>
      <w:szCs w:val="20"/>
      <w:lang w:val="en-US"/>
    </w:rPr>
  </w:style>
  <w:style w:type="numbering" w:customStyle="1" w:styleId="Bullets">
    <w:name w:val="Bullets"/>
    <w:uiPriority w:val="99"/>
    <w:rsid w:val="00AC28CA"/>
    <w:pPr>
      <w:numPr>
        <w:numId w:val="17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F6BF2"/>
  </w:style>
  <w:style w:type="character" w:customStyle="1" w:styleId="BulletPointChar">
    <w:name w:val="Bullet Point Char"/>
    <w:basedOn w:val="ListParagraphChar"/>
    <w:link w:val="BulletPoint"/>
    <w:rsid w:val="00424608"/>
    <w:rPr>
      <w:rFonts w:ascii="Arial" w:hAnsi="Arial"/>
      <w:color w:val="404041"/>
      <w:sz w:val="20"/>
      <w:szCs w:val="20"/>
      <w:lang w:val="en-US"/>
    </w:rPr>
  </w:style>
  <w:style w:type="character" w:customStyle="1" w:styleId="Bullet2Char">
    <w:name w:val="Bullet 2 Char"/>
    <w:basedOn w:val="BulletPointChar"/>
    <w:link w:val="Bullet2"/>
    <w:rsid w:val="007D0836"/>
    <w:rPr>
      <w:rFonts w:ascii="Montserrat Light" w:hAnsi="Montserrat Light"/>
      <w:color w:val="272727"/>
      <w:sz w:val="20"/>
      <w:szCs w:val="20"/>
      <w:lang w:val="en-US"/>
    </w:rPr>
  </w:style>
  <w:style w:type="paragraph" w:styleId="Caption">
    <w:name w:val="caption"/>
    <w:next w:val="Body"/>
    <w:uiPriority w:val="35"/>
    <w:unhideWhenUsed/>
    <w:qFormat/>
    <w:rsid w:val="00400BCE"/>
    <w:pPr>
      <w:spacing w:before="120" w:after="120" w:line="300" w:lineRule="atLeast"/>
    </w:pPr>
    <w:rPr>
      <w:rFonts w:ascii="Arial" w:hAnsi="Arial"/>
      <w:bCs/>
      <w:i/>
      <w:color w:val="C0C1BF"/>
      <w:sz w:val="20"/>
      <w:szCs w:val="18"/>
    </w:rPr>
  </w:style>
  <w:style w:type="character" w:customStyle="1" w:styleId="CaptionfontChar">
    <w:name w:val="Caption font Char"/>
    <w:basedOn w:val="BodyChar"/>
    <w:link w:val="Captionfont"/>
    <w:rsid w:val="008633C3"/>
    <w:rPr>
      <w:rFonts w:ascii="Arial" w:hAnsi="Arial"/>
      <w:i/>
      <w:color w:val="C0C1BF"/>
      <w:sz w:val="20"/>
      <w:szCs w:val="2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E26DD9"/>
  </w:style>
  <w:style w:type="paragraph" w:styleId="BodyText">
    <w:name w:val="Body Text"/>
    <w:basedOn w:val="Normal"/>
    <w:link w:val="BodyTextChar"/>
    <w:uiPriority w:val="1"/>
    <w:qFormat/>
    <w:rsid w:val="00B77D56"/>
    <w:pPr>
      <w:widowControl w:val="0"/>
      <w:spacing w:after="0" w:line="240" w:lineRule="auto"/>
      <w:ind w:left="453"/>
    </w:pPr>
    <w:rPr>
      <w:rFonts w:eastAsia="Calibri"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B77D56"/>
    <w:rPr>
      <w:rFonts w:ascii="Calibri" w:eastAsia="Calibri" w:hAnsi="Calibri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B77D56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rump\Documents\Vacation\Re-Branding\Kinetic%20Branding%20Files\WORD\Kinetic_WordTemplate_Portrait_Blank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  <a:effectLst/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 cmpd="sng">
          <a:solidFill>
            <a:srgbClr val="A5A6A5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EE7324-56B1-4C7C-A4DE-4CFC8C3BE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Kinetic_WordTemplate_Portrait_Blank1</Template>
  <TotalTime>46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Entrega Pty Ltd</dc:creator>
  <cp:lastModifiedBy>Jon Hollingworth</cp:lastModifiedBy>
  <cp:revision>6</cp:revision>
  <cp:lastPrinted>2020-06-01T23:33:00Z</cp:lastPrinted>
  <dcterms:created xsi:type="dcterms:W3CDTF">2020-05-11T05:36:00Z</dcterms:created>
  <dcterms:modified xsi:type="dcterms:W3CDTF">2020-06-02T00:13:00Z</dcterms:modified>
</cp:coreProperties>
</file>